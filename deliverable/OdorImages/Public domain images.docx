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5750" w14:textId="59DF54C0" w:rsidR="003B3F07" w:rsidRDefault="006D56D4">
      <w:r>
        <w:t>Public domain images</w:t>
      </w:r>
    </w:p>
    <w:p w14:paraId="436752F8" w14:textId="77777777" w:rsidR="006D56D4" w:rsidRDefault="006D56D4"/>
    <w:p w14:paraId="497D06BF" w14:textId="05313AFD" w:rsidR="006D56D4" w:rsidRDefault="006D56D4">
      <w:r>
        <w:t>Yellow cake</w:t>
      </w:r>
    </w:p>
    <w:p w14:paraId="320FE185" w14:textId="2DFC9B45" w:rsidR="006D56D4" w:rsidRDefault="00000000">
      <w:hyperlink r:id="rId4" w:history="1">
        <w:r w:rsidR="006D56D4" w:rsidRPr="00E36233">
          <w:rPr>
            <w:rStyle w:val="Hyperlink"/>
          </w:rPr>
          <w:t>https://commons.wikimedia.org/wiki/File:Cake_on_a_place.jpg</w:t>
        </w:r>
      </w:hyperlink>
    </w:p>
    <w:p w14:paraId="228AEF7D" w14:textId="77777777" w:rsidR="006D56D4" w:rsidRDefault="006D56D4"/>
    <w:p w14:paraId="5310DE81" w14:textId="485F1843" w:rsidR="006D56D4" w:rsidRDefault="006D56D4">
      <w:r>
        <w:t xml:space="preserve">chocolate </w:t>
      </w:r>
    </w:p>
    <w:p w14:paraId="4A19A5CD" w14:textId="53CD39B8" w:rsidR="006D56D4" w:rsidRDefault="00000000">
      <w:hyperlink r:id="rId5" w:history="1">
        <w:r w:rsidR="006D56D4" w:rsidRPr="00E36233">
          <w:rPr>
            <w:rStyle w:val="Hyperlink"/>
          </w:rPr>
          <w:t>https://commons.wikimedia.org/wiki/File:Green_and_Black%27s_dark_chocolate_bar_2.jpg</w:t>
        </w:r>
      </w:hyperlink>
    </w:p>
    <w:p w14:paraId="1BFDB920" w14:textId="77777777" w:rsidR="006D56D4" w:rsidRDefault="006D56D4"/>
    <w:p w14:paraId="737EDD78" w14:textId="317AFD25" w:rsidR="006D56D4" w:rsidRDefault="006D56D4">
      <w:r>
        <w:t>gingerbread</w:t>
      </w:r>
    </w:p>
    <w:p w14:paraId="1397036B" w14:textId="4BC09EE4" w:rsidR="006D56D4" w:rsidRDefault="00000000">
      <w:hyperlink r:id="rId6" w:history="1">
        <w:r w:rsidR="006D56D4" w:rsidRPr="00E36233">
          <w:rPr>
            <w:rStyle w:val="Hyperlink"/>
          </w:rPr>
          <w:t>https://commons.wikimedia.org/wiki/File:Gingerbread_cookies_and_milk_(31275892750).jpg</w:t>
        </w:r>
      </w:hyperlink>
    </w:p>
    <w:p w14:paraId="61751845" w14:textId="77777777" w:rsidR="006D56D4" w:rsidRDefault="006D56D4"/>
    <w:p w14:paraId="081683E4" w14:textId="527A2145" w:rsidR="006D56D4" w:rsidRDefault="006D56D4">
      <w:r>
        <w:t>pineapple cake</w:t>
      </w:r>
    </w:p>
    <w:p w14:paraId="717B123D" w14:textId="269AEAD0" w:rsidR="006D56D4" w:rsidRDefault="00000000">
      <w:hyperlink r:id="rId7" w:history="1">
        <w:r w:rsidR="006D56D4" w:rsidRPr="00E36233">
          <w:rPr>
            <w:rStyle w:val="Hyperlink"/>
          </w:rPr>
          <w:t>https://commons.wikimedia.org/wiki/File:Taiwanese_Pineapple_Cake_001.jpg</w:t>
        </w:r>
      </w:hyperlink>
    </w:p>
    <w:p w14:paraId="24D9F665" w14:textId="77777777" w:rsidR="006D56D4" w:rsidRDefault="006D56D4"/>
    <w:p w14:paraId="43E61280" w14:textId="3A9E966A" w:rsidR="006D56D4" w:rsidRDefault="006D56D4">
      <w:r>
        <w:t>garlic</w:t>
      </w:r>
    </w:p>
    <w:p w14:paraId="3C24ABFB" w14:textId="3CF09262" w:rsidR="006D56D4" w:rsidRDefault="00000000">
      <w:hyperlink r:id="rId8" w:history="1">
        <w:r w:rsidR="006D56D4" w:rsidRPr="00E36233">
          <w:rPr>
            <w:rStyle w:val="Hyperlink"/>
          </w:rPr>
          <w:t>https://commons.wikimedia.org/wiki/File:Cuban_ajo.jpg</w:t>
        </w:r>
      </w:hyperlink>
    </w:p>
    <w:p w14:paraId="628F8CD6" w14:textId="77777777" w:rsidR="006D56D4" w:rsidRDefault="006D56D4"/>
    <w:p w14:paraId="719960FC" w14:textId="7813BABC" w:rsidR="006D56D4" w:rsidRDefault="006D56D4">
      <w:r>
        <w:t>potato chip</w:t>
      </w:r>
    </w:p>
    <w:p w14:paraId="33076AB3" w14:textId="222E1D8A" w:rsidR="006D56D4" w:rsidRDefault="00000000">
      <w:hyperlink r:id="rId9" w:history="1">
        <w:r w:rsidR="006D56D4" w:rsidRPr="00E36233">
          <w:rPr>
            <w:rStyle w:val="Hyperlink"/>
          </w:rPr>
          <w:t>https://commons.wikimedia.org/wiki/File:Tayto_cheese_and_onion_crisps.jpg</w:t>
        </w:r>
      </w:hyperlink>
    </w:p>
    <w:p w14:paraId="01AE5D58" w14:textId="77777777" w:rsidR="006D56D4" w:rsidRDefault="006D56D4"/>
    <w:p w14:paraId="0C6E6CF6" w14:textId="2663919F" w:rsidR="006D56D4" w:rsidRDefault="00C95136">
      <w:r>
        <w:t>pizza</w:t>
      </w:r>
    </w:p>
    <w:p w14:paraId="3CDD68F3" w14:textId="623D82F3" w:rsidR="00C95136" w:rsidRDefault="00000000">
      <w:hyperlink r:id="rId10" w:history="1">
        <w:r w:rsidR="00C95136" w:rsidRPr="00E36233">
          <w:rPr>
            <w:rStyle w:val="Hyperlink"/>
          </w:rPr>
          <w:t>https://commons.wikimedia.org/wiki/File:Pizza_14.jpg</w:t>
        </w:r>
      </w:hyperlink>
    </w:p>
    <w:p w14:paraId="7B846C96" w14:textId="77777777" w:rsidR="00C95136" w:rsidRDefault="00C95136"/>
    <w:p w14:paraId="671FB625" w14:textId="4BB84116" w:rsidR="00C95136" w:rsidRDefault="00C95136">
      <w:r>
        <w:t>barbeque</w:t>
      </w:r>
    </w:p>
    <w:p w14:paraId="4854A00C" w14:textId="2D4FD3F8" w:rsidR="00C95136" w:rsidRDefault="00E21E40">
      <w:hyperlink r:id="rId11" w:history="1">
        <w:r w:rsidRPr="00D7333A">
          <w:rPr>
            <w:rStyle w:val="Hyperlink"/>
          </w:rPr>
          <w:t>https://commons.wikimedia.org/wiki/File:BBQ_Food.jpg</w:t>
        </w:r>
      </w:hyperlink>
    </w:p>
    <w:p w14:paraId="38C24D66" w14:textId="77777777" w:rsidR="00E21E40" w:rsidRDefault="00E21E40"/>
    <w:p w14:paraId="449E9DD7" w14:textId="77777777" w:rsidR="00C95136" w:rsidRDefault="00C95136"/>
    <w:sectPr w:rsidR="00C9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D4"/>
    <w:rsid w:val="00006E02"/>
    <w:rsid w:val="00070D5C"/>
    <w:rsid w:val="000B7222"/>
    <w:rsid w:val="000F49BD"/>
    <w:rsid w:val="001026A0"/>
    <w:rsid w:val="001B2FE7"/>
    <w:rsid w:val="001F79A8"/>
    <w:rsid w:val="002B66A4"/>
    <w:rsid w:val="002F6C0F"/>
    <w:rsid w:val="00315BC1"/>
    <w:rsid w:val="00366F5C"/>
    <w:rsid w:val="003A5F51"/>
    <w:rsid w:val="003B3F07"/>
    <w:rsid w:val="003D4D5A"/>
    <w:rsid w:val="00402F8B"/>
    <w:rsid w:val="00412EE1"/>
    <w:rsid w:val="004450E3"/>
    <w:rsid w:val="00447F6E"/>
    <w:rsid w:val="004F40F9"/>
    <w:rsid w:val="005164B5"/>
    <w:rsid w:val="0053630A"/>
    <w:rsid w:val="00546A2F"/>
    <w:rsid w:val="0059249F"/>
    <w:rsid w:val="005B66CA"/>
    <w:rsid w:val="006619DB"/>
    <w:rsid w:val="00676C20"/>
    <w:rsid w:val="006D1318"/>
    <w:rsid w:val="006D4D21"/>
    <w:rsid w:val="006D56D4"/>
    <w:rsid w:val="006F40AF"/>
    <w:rsid w:val="00792B25"/>
    <w:rsid w:val="00805B2D"/>
    <w:rsid w:val="008702BE"/>
    <w:rsid w:val="008868FF"/>
    <w:rsid w:val="008943FA"/>
    <w:rsid w:val="008A1EF8"/>
    <w:rsid w:val="008B7151"/>
    <w:rsid w:val="008D3217"/>
    <w:rsid w:val="008E2EDF"/>
    <w:rsid w:val="009506D3"/>
    <w:rsid w:val="00956573"/>
    <w:rsid w:val="0096388F"/>
    <w:rsid w:val="009758F3"/>
    <w:rsid w:val="0099108B"/>
    <w:rsid w:val="009A49D3"/>
    <w:rsid w:val="009A7E97"/>
    <w:rsid w:val="009B60AA"/>
    <w:rsid w:val="009E3196"/>
    <w:rsid w:val="009E6402"/>
    <w:rsid w:val="009F2E98"/>
    <w:rsid w:val="009F302C"/>
    <w:rsid w:val="00A457DA"/>
    <w:rsid w:val="00A468BF"/>
    <w:rsid w:val="00A53E37"/>
    <w:rsid w:val="00A91C20"/>
    <w:rsid w:val="00A94224"/>
    <w:rsid w:val="00AC1DB6"/>
    <w:rsid w:val="00B306A8"/>
    <w:rsid w:val="00B6351F"/>
    <w:rsid w:val="00BD3F20"/>
    <w:rsid w:val="00BF3966"/>
    <w:rsid w:val="00C07C69"/>
    <w:rsid w:val="00C462B5"/>
    <w:rsid w:val="00C83C37"/>
    <w:rsid w:val="00C95136"/>
    <w:rsid w:val="00CA4F77"/>
    <w:rsid w:val="00CD1121"/>
    <w:rsid w:val="00D05EC8"/>
    <w:rsid w:val="00D178B9"/>
    <w:rsid w:val="00D52D0A"/>
    <w:rsid w:val="00D96A6D"/>
    <w:rsid w:val="00DC2740"/>
    <w:rsid w:val="00DC2B40"/>
    <w:rsid w:val="00DE0595"/>
    <w:rsid w:val="00E119A1"/>
    <w:rsid w:val="00E14257"/>
    <w:rsid w:val="00E21E40"/>
    <w:rsid w:val="00E96429"/>
    <w:rsid w:val="00EC38B9"/>
    <w:rsid w:val="00EE11B0"/>
    <w:rsid w:val="00EF097F"/>
    <w:rsid w:val="00F056E9"/>
    <w:rsid w:val="00F11630"/>
    <w:rsid w:val="00F1222E"/>
    <w:rsid w:val="00F12870"/>
    <w:rsid w:val="00F17355"/>
    <w:rsid w:val="00F17EED"/>
    <w:rsid w:val="00F46771"/>
    <w:rsid w:val="00F53C79"/>
    <w:rsid w:val="00F554A9"/>
    <w:rsid w:val="00F56DB6"/>
    <w:rsid w:val="00F75DE8"/>
    <w:rsid w:val="00F872BC"/>
    <w:rsid w:val="00F94C47"/>
    <w:rsid w:val="00FC6240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E12F4"/>
  <w15:chartTrackingRefBased/>
  <w15:docId w15:val="{8651D284-17F5-3F4C-8E6C-87E3AC0C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6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6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6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E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uban_ajo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Taiwanese_Pineapple_Cake_001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Gingerbread_cookies_and_milk_(31275892750).jpg" TargetMode="External"/><Relationship Id="rId11" Type="http://schemas.openxmlformats.org/officeDocument/2006/relationships/hyperlink" Target="https://commons.wikimedia.org/wiki/File:BBQ_Food.jpg" TargetMode="External"/><Relationship Id="rId5" Type="http://schemas.openxmlformats.org/officeDocument/2006/relationships/hyperlink" Target="https://commons.wikimedia.org/wiki/File:Green_and_Black%27s_dark_chocolate_bar_2.jpg" TargetMode="External"/><Relationship Id="rId10" Type="http://schemas.openxmlformats.org/officeDocument/2006/relationships/hyperlink" Target="https://commons.wikimedia.org/wiki/File:Pizza_14.jpg" TargetMode="External"/><Relationship Id="rId4" Type="http://schemas.openxmlformats.org/officeDocument/2006/relationships/hyperlink" Target="https://commons.wikimedia.org/wiki/File:Cake_on_a_place.jpg" TargetMode="External"/><Relationship Id="rId9" Type="http://schemas.openxmlformats.org/officeDocument/2006/relationships/hyperlink" Target="https://commons.wikimedia.org/wiki/File:Tayto_cheese_and_onion_crisp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.~WRD0004</Template>
  <TotalTime>1</TotalTime>
  <Pages>1</Pages>
  <Words>176</Words>
  <Characters>1136</Characters>
  <Application>Microsoft Office Word</Application>
  <DocSecurity>0</DocSecurity>
  <Lines>15</Lines>
  <Paragraphs>3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Qingfang (NIH/NIDA) [E]</dc:creator>
  <cp:keywords/>
  <dc:description/>
  <cp:lastModifiedBy>Liu, Qingfang (NIH/NIDA) [E]</cp:lastModifiedBy>
  <cp:revision>3</cp:revision>
  <dcterms:created xsi:type="dcterms:W3CDTF">2024-06-22T16:28:00Z</dcterms:created>
  <dcterms:modified xsi:type="dcterms:W3CDTF">2024-09-14T21:41:00Z</dcterms:modified>
</cp:coreProperties>
</file>